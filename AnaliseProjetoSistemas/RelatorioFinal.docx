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2.jpeg" ContentType="image/jpeg"/>
  <Override PartName="/word/media/image7.png" ContentType="image/png"/>
  <Override PartName="/word/media/image8.png" ContentType="image/png"/>
  <Override PartName="/word/media/image11.jpeg" ContentType="image/jpeg"/>
  <Override PartName="/word/media/image9.png" ContentType="image/png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istParagraph"/>
        <w:spacing w:lineRule="auto" w:line="360" w:before="120" w:after="120"/>
        <w:ind w:firstLine="1134"/>
        <w:jc w:val="both"/>
        <w:rPr/>
      </w:pPr>
      <w:r>
        <w:rPr/>
        <w:t xml:space="preserve">     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color w:val="FF0000"/>
          <w:sz w:val="24"/>
          <w:szCs w:val="24"/>
        </w:rPr>
      </w:pPr>
      <w:r>
        <w:rPr>
          <w:b/>
          <w:sz w:val="40"/>
          <w:szCs w:val="40"/>
        </w:rPr>
        <w:t xml:space="preserve">APRESENTAÇÃO DO PROJETO DE RESERVA DE EQUIPAMENTOS DA ETEC </w:t>
      </w:r>
    </w:p>
    <w:p>
      <w:pPr>
        <w:pStyle w:val="Normal"/>
        <w:jc w:val="center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Disciplina: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  <w:sz w:val="24"/>
          <w:szCs w:val="24"/>
        </w:rPr>
        <w:t>Análise de Projeto de Sistemas</w:t>
      </w:r>
    </w:p>
    <w:p>
      <w:pPr>
        <w:pStyle w:val="Normal"/>
        <w:jc w:val="right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Professor: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  <w:sz w:val="24"/>
          <w:szCs w:val="24"/>
        </w:rPr>
        <w:t>Walter L Santos</w:t>
      </w:r>
    </w:p>
    <w:p>
      <w:pPr>
        <w:pStyle w:val="Normal"/>
        <w:jc w:val="center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Alunos: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23077 — Lívia Almeida de Proença Santos</w:t>
      </w:r>
      <w:r>
        <w:rPr>
          <w:rStyle w:val="Eop"/>
          <w:rFonts w:eastAsia="Calibri" w:cs="Arial" w:ascii="Arial" w:hAnsi="Arial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23278 — Nicoly Miliorini </w:t>
      </w:r>
      <w:r>
        <w:rPr>
          <w:rStyle w:val="Eop"/>
          <w:rFonts w:eastAsia="Calibri" w:cs="Arial" w:ascii="Arial" w:hAnsi="Arial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23083 — Luis Gustavo Ferreira Slompo</w:t>
      </w:r>
      <w:r>
        <w:rPr>
          <w:rStyle w:val="Eop"/>
          <w:rFonts w:eastAsia="Calibri" w:cs="Arial" w:ascii="Arial" w:hAnsi="Arial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23080 — Stella Maris Ferreira de Barros</w:t>
      </w:r>
      <w:r>
        <w:rPr>
          <w:rStyle w:val="Eop"/>
          <w:rFonts w:eastAsia="Calibri" w:cs="Arial" w:ascii="Arial" w:hAnsi="Arial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23145 — Pedro Poglitsch Oliveira</w:t>
      </w:r>
      <w:r>
        <w:rPr>
          <w:rStyle w:val="Eop"/>
          <w:rFonts w:eastAsia="Calibri" w:cs="Arial"/>
        </w:rPr>
        <w:t> 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Spacing"/>
        <w:spacing w:lineRule="auto" w:line="276"/>
        <w:jc w:val="center"/>
        <w:rPr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Dr. Demétrio de Azevedo Jr.</w:t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  <w:t>Itapeva – SP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gutter="0" w:header="675" w:top="2940" w:footer="0" w:bottom="1134"/>
          <w:pgNumType w:fmt="decimal"/>
          <w:formProt w:val="false"/>
          <w:textDirection w:val="lrTb"/>
          <w:docGrid w:type="default" w:linePitch="360" w:charSpace="0"/>
        </w:sect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  <w:t>Nov. 2023</w:t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SUMÁRIO</w:t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0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150190643">
            <w:r>
              <w:rPr>
                <w:webHidden/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_Toc150190643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0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hyperlink w:anchor="_Toc150190644">
            <w:r>
              <w:rPr>
                <w:webHidden/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_Toc150190644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0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hyperlink w:anchor="_Toc150190645">
            <w:r>
              <w:rPr>
                <w:webHidden/>
                <w:rStyle w:val="Vnculodendice"/>
              </w:rPr>
              <w:t>METODOLOGIA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_Toc150190645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0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hyperlink w:anchor="_Toc150190646">
            <w:r>
              <w:rPr>
                <w:webHidden/>
                <w:rStyle w:val="Vnculodendice"/>
              </w:rPr>
              <w:t>LEVANTAMENTO DE REQUISITOS FUNCIONAIS E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_Toc150190646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0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hyperlink w:anchor="_Toc150190647">
            <w:r>
              <w:rPr>
                <w:webHidden/>
                <w:rStyle w:val="Vnculodendice"/>
              </w:rPr>
              <w:t>RESULTADOS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_Toc150190647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0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hyperlink w:anchor="_Toc150190648">
            <w:r>
              <w:rPr>
                <w:webHidden/>
                <w:rStyle w:val="Vnculodendice"/>
              </w:rPr>
              <w:t>DIAGRAMAÇÃO.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_Toc150190648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0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hyperlink w:anchor="_Toc150190649">
            <w:r>
              <w:rPr>
                <w:webHidden/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_Toc150190649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0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hyperlink w:anchor="_Toc150190650">
            <w:r>
              <w:rPr>
                <w:webHidden/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_Toc150190650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Sumrio1"/>
        <w:tabs>
          <w:tab w:val="clear" w:pos="708"/>
          <w:tab w:val="right" w:pos="9061" w:leader="dot"/>
        </w:tabs>
        <w:rPr>
          <w:rFonts w:ascii="Calibri" w:hAnsi="Calibri" w:eastAsia="Times New Roman" w:cs="Calibri"/>
          <w:lang w:eastAsia="pt-BR"/>
        </w:rPr>
      </w:pPr>
      <w:r>
        <w:rPr>
          <w:rFonts w:eastAsia="Times New Roman" w:cs="Calibri" w:ascii="Calibri" w:hAnsi="Calibri"/>
          <w:lang w:eastAsia="pt-BR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lang w:eastAsia="pt-BR"/>
        </w:rPr>
      </w:pPr>
      <w:r>
        <w:rPr>
          <w:rFonts w:eastAsia="Times New Roman" w:cs="Calibri" w:ascii="Calibri" w:hAnsi="Calibri"/>
          <w:b/>
          <w:bCs/>
          <w:lang w:eastAsia="pt-BR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tabs>
          <w:tab w:val="clear" w:pos="708"/>
          <w:tab w:val="left" w:pos="2970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Dr. Demétrio de Azevedo Jr.</w:t>
      </w:r>
    </w:p>
    <w:p>
      <w:pPr>
        <w:pStyle w:val="NoSpacing"/>
        <w:spacing w:lineRule="auto" w:line="276"/>
        <w:jc w:val="center"/>
        <w:rPr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Itapeva – SP</w:t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  <w:t>Nov. 2023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701" w:right="1134" w:gutter="0" w:header="708" w:top="1701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tulo1"/>
        <w:numPr>
          <w:ilvl w:val="0"/>
          <w:numId w:val="1"/>
        </w:numPr>
        <w:rPr/>
      </w:pPr>
      <w:bookmarkStart w:id="0" w:name="_Toc150190643"/>
      <w:r>
        <w:rPr/>
        <w:t>OBJETIVOS</w:t>
      </w:r>
      <w:bookmarkEnd w:id="0"/>
    </w:p>
    <w:p>
      <w:pPr>
        <w:pStyle w:val="ListParagraph"/>
        <w:rPr/>
      </w:pPr>
      <w:r>
        <w:rPr/>
        <w:tab/>
        <w:t>Projeto “Reserva de Equipamentos Escolares”</w:t>
      </w:r>
    </w:p>
    <w:p>
      <w:pPr>
        <w:pStyle w:val="ListParagraph"/>
        <w:rPr/>
      </w:pPr>
      <w:r>
        <w:rPr/>
        <w:tab/>
        <w:t xml:space="preserve">Nosso objetivo é melhorar o site usado pelos profissionais para agendar equipamentos baseado nos erros elencados através de observação da utilização do </w:t>
      </w:r>
    </w:p>
    <w:p>
      <w:pPr>
        <w:pStyle w:val="ListParagraph"/>
        <w:rPr/>
      </w:pPr>
      <w:r>
        <w:rPr/>
        <w:t xml:space="preserve">site, além de considerar a opinião daqueles que o utilizam. </w:t>
      </w:r>
    </w:p>
    <w:p>
      <w:pPr>
        <w:pStyle w:val="ListParagraph"/>
        <w:rPr/>
      </w:pPr>
      <w:r>
        <w:rPr/>
        <w:tab/>
        <w:t xml:space="preserve">Também apresentaremos através deste relatório o mais novo projeto da equipe que visa facilitar o agendamento de equipamentos feito pelos docentes. 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" w:name="_Toc150190644"/>
      <w:r>
        <w:rPr/>
        <w:t>INTRODUÇÃO</w:t>
      </w:r>
      <w:bookmarkEnd w:id="1"/>
    </w:p>
    <w:p>
      <w:pPr>
        <w:pStyle w:val="ListParagraph"/>
        <w:rPr/>
      </w:pPr>
      <w:r>
        <w:rPr/>
        <w:tab/>
        <w:t xml:space="preserve">Este documento conterá desde as informações dos projetos desenvolvidos pela Equipe durante o ano quanto os métodos utilizados para tal. Os projetos incluem a melhoria do site para agendamento de equipamentos utilizado pelos docentes da ETEC e a sugestão de um aplicativo de mesma finalidade. </w:t>
      </w:r>
    </w:p>
    <w:p>
      <w:pPr>
        <w:pStyle w:val="ListParagraph"/>
        <w:rPr/>
      </w:pPr>
      <w:r>
        <w:rPr/>
        <w:tab/>
        <w:t xml:space="preserve">Detalharemos, também, o funcionamento de ambos assim como os requisitos funcionais e não funcionais elencados pela Equipe durante os meses em que trabalhamos nos projetos. </w:t>
      </w:r>
    </w:p>
    <w:p>
      <w:pPr>
        <w:pStyle w:val="ListParagraph"/>
        <w:rPr/>
      </w:pPr>
      <w:r>
        <w:rPr/>
        <w:tab/>
        <w:t>Diante as informações, apresentaremos, primeiramente, a metodologia utilizada para o desenvolvimento do site e aplicativo.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2" w:name="_Toc150190645"/>
      <w:r>
        <w:rPr/>
        <w:t>METODOLOGIA</w:t>
      </w:r>
      <w:bookmarkEnd w:id="2"/>
    </w:p>
    <w:p>
      <w:pPr>
        <w:pStyle w:val="ListParagraph"/>
        <w:rPr/>
      </w:pPr>
      <w:r>
        <w:rPr/>
        <w:t xml:space="preserve">O primeiro projeto assumido pela Equipe foi justamente a melhoria do site utilizado para agendamento de equipamentos, proposta essa apresentada pelo professor Walter logo no início do ano. </w:t>
      </w:r>
    </w:p>
    <w:p>
      <w:pPr>
        <w:pStyle w:val="ListParagraph"/>
        <w:rPr/>
      </w:pPr>
      <w:r>
        <w:rPr/>
        <w:t xml:space="preserve">Junto com a proposta, professor Walter nos mostrou o funcionamento do site, momento esse que foi utilizado para elencarmos os principais erros apresentados pelo sistema. Sendo assim, iniciamos o processo de registrar possíveis melhorias para o site. </w:t>
      </w:r>
    </w:p>
    <w:p>
      <w:pPr>
        <w:pStyle w:val="ListParagraph"/>
        <w:rPr/>
      </w:pPr>
      <w:r>
        <w:rPr/>
        <w:t xml:space="preserve">Logo após, iniciou-se o levantamento de requisitos baseados no que o site deveria melhorar e nas necessidades básicas que este possui para garantir seu adequado funcionamento. </w:t>
      </w:r>
    </w:p>
    <w:p>
      <w:pPr>
        <w:pStyle w:val="ListParagraph"/>
        <w:rPr/>
      </w:pPr>
      <w:r>
        <w:rPr/>
        <w:t xml:space="preserve">Outro fator utilizado pela equipe foi uma pesquisa feita com os docentes que utilizam do site. </w:t>
      </w:r>
      <w:r>
        <w:rPr>
          <w:b/>
        </w:rPr>
        <w:t>Segue o resultado adquirido:</w:t>
      </w:r>
    </w:p>
    <w:p>
      <w:pPr>
        <w:pStyle w:val="ListParagraph"/>
        <w:rPr>
          <w:rStyle w:val="Eop"/>
          <w:szCs w:val="24"/>
        </w:rPr>
      </w:pPr>
      <w:r>
        <w:rPr>
          <w:b/>
        </w:rPr>
        <w:t>Primeira pergunta:</w:t>
      </w:r>
      <w:r>
        <w:rPr/>
        <w:t xml:space="preserve"> </w:t>
      </w:r>
      <w:r>
        <w:rPr>
          <w:rStyle w:val="Normaltextrun"/>
          <w:szCs w:val="24"/>
        </w:rPr>
        <w:t>quantos dias devem ser liberados para agendamento fora do dia atual?</w:t>
      </w:r>
      <w:r>
        <w:rPr>
          <w:rStyle w:val="Eop"/>
          <w:szCs w:val="24"/>
        </w:rPr>
        <w:t> </w:t>
      </w:r>
    </w:p>
    <w:p>
      <w:pPr>
        <w:pStyle w:val="ListParagraph"/>
        <w:rPr>
          <w:rStyle w:val="Eop"/>
          <w:szCs w:val="24"/>
        </w:rPr>
      </w:pPr>
      <w:r>
        <w:rPr>
          <w:rStyle w:val="Eop"/>
          <w:b/>
          <w:szCs w:val="24"/>
        </w:rPr>
        <w:t>Resultado:</w:t>
      </w:r>
      <w:r>
        <w:rPr>
          <w:rStyle w:val="Eop"/>
          <w:szCs w:val="24"/>
        </w:rPr>
        <w:t xml:space="preserve"> sete dias. 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rStyle w:val="Eop"/>
          <w:b/>
          <w:szCs w:val="24"/>
        </w:rPr>
        <w:t>Segunda pergunta:</w:t>
      </w:r>
      <w:r>
        <w:rPr>
          <w:rStyle w:val="Eop"/>
          <w:szCs w:val="24"/>
        </w:rPr>
        <w:t xml:space="preserve"> </w:t>
      </w:r>
      <w:r>
        <w:rPr>
          <w:rStyle w:val="Normaltextrun"/>
          <w:color w:val="212121"/>
          <w:szCs w:val="24"/>
        </w:rPr>
        <w:t>em sua opinião, o agendamento deve ser liberado para o mesmo dia?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rStyle w:val="Eop"/>
          <w:b/>
          <w:color w:val="212121"/>
          <w:szCs w:val="24"/>
        </w:rPr>
        <w:t>Resultado:</w:t>
      </w:r>
      <w:r>
        <w:rPr>
          <w:rStyle w:val="Eop"/>
          <w:color w:val="212121"/>
          <w:szCs w:val="24"/>
        </w:rPr>
        <w:t xml:space="preserve"> sim. 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rStyle w:val="Eop"/>
          <w:b/>
          <w:color w:val="212121"/>
          <w:szCs w:val="24"/>
        </w:rPr>
        <w:t>Terceira pergunta:</w:t>
      </w:r>
      <w:r>
        <w:rPr>
          <w:rStyle w:val="Eop"/>
          <w:color w:val="212121"/>
          <w:szCs w:val="24"/>
        </w:rPr>
        <w:t xml:space="preserve"> </w:t>
      </w:r>
      <w:r>
        <w:rPr>
          <w:rStyle w:val="Normaltextrun"/>
          <w:color w:val="212121"/>
          <w:szCs w:val="24"/>
        </w:rPr>
        <w:t>qual dos métodos é melhor para agendamento em sua opinião?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/>
      </w:pPr>
      <w:r>
        <w:rPr>
          <w:rStyle w:val="Eop"/>
          <w:b/>
          <w:color w:val="212121"/>
          <w:szCs w:val="24"/>
        </w:rPr>
        <w:t>Resultado:</w:t>
      </w:r>
      <w:r>
        <w:rPr>
          <w:rStyle w:val="Eop"/>
          <w:color w:val="212121"/>
          <w:szCs w:val="24"/>
        </w:rPr>
        <w:t xml:space="preserve"> apenas selecionar e confirmar. </w:t>
      </w:r>
    </w:p>
    <w:p>
      <w:pPr>
        <w:pStyle w:val="ListParagraph"/>
        <w:rPr>
          <w:rStyle w:val="Eop"/>
          <w:color w:val="212121"/>
        </w:rPr>
      </w:pPr>
      <w:r>
        <w:rPr>
          <w:rStyle w:val="Eop"/>
          <w:b/>
          <w:bCs/>
          <w:color w:val="212121"/>
        </w:rPr>
        <w:t>Quarta pergunta:</w:t>
      </w:r>
      <w:r>
        <w:rPr>
          <w:rStyle w:val="Eop"/>
          <w:color w:val="212121"/>
        </w:rPr>
        <w:t xml:space="preserve"> </w:t>
      </w:r>
      <w:r>
        <w:rPr>
          <w:rStyle w:val="Normaltextrun"/>
          <w:color w:val="212121"/>
          <w:shd w:fill="FFFFFF" w:val="clear"/>
        </w:rPr>
        <w:t>você acha que datas não passíveis para agendamento devem ser selecionáveis?</w:t>
      </w:r>
      <w:r>
        <w:rPr>
          <w:rStyle w:val="Eop"/>
          <w:color w:val="212121"/>
        </w:rPr>
        <w:t> 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b/>
        </w:rPr>
        <w:t>Resultado:</w:t>
      </w:r>
      <w:r>
        <w:rPr/>
        <w:t xml:space="preserve"> </w:t>
      </w:r>
      <w:r>
        <w:rPr>
          <w:rStyle w:val="Eop"/>
          <w:color w:val="212121"/>
          <w:szCs w:val="24"/>
        </w:rPr>
        <w:t xml:space="preserve">não. 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rStyle w:val="Eop"/>
          <w:b/>
          <w:color w:val="212121"/>
          <w:szCs w:val="24"/>
        </w:rPr>
        <w:t>Quinta pergunta:</w:t>
      </w:r>
      <w:r>
        <w:rPr>
          <w:rStyle w:val="Eop"/>
          <w:color w:val="212121"/>
          <w:szCs w:val="24"/>
        </w:rPr>
        <w:t xml:space="preserve"> </w:t>
      </w:r>
      <w:r>
        <w:rPr>
          <w:rStyle w:val="Normaltextrun"/>
          <w:color w:val="212121"/>
          <w:szCs w:val="24"/>
          <w:shd w:fill="FFFFFF" w:val="clear"/>
        </w:rPr>
        <w:t>quando você vai conferir apenas os seus dados de agendamento, você acha necessário que apareçam todos os horários mesmo que neles não tenha nenhum agendamento?  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rStyle w:val="Eop"/>
          <w:b/>
          <w:color w:val="212121"/>
          <w:szCs w:val="24"/>
        </w:rPr>
        <w:t>Resultado:</w:t>
      </w:r>
      <w:r>
        <w:rPr>
          <w:rStyle w:val="Eop"/>
          <w:color w:val="212121"/>
          <w:szCs w:val="24"/>
        </w:rPr>
        <w:t xml:space="preserve"> sim. </w:t>
      </w:r>
    </w:p>
    <w:p>
      <w:pPr>
        <w:pStyle w:val="ListParagraph"/>
        <w:rPr>
          <w:b/>
          <w:b/>
        </w:rPr>
      </w:pPr>
      <w:r>
        <w:rPr>
          <w:rStyle w:val="Eop"/>
          <w:b/>
          <w:color w:val="212121"/>
        </w:rPr>
        <w:t>Sexta pergunta:</w:t>
      </w:r>
      <w:r>
        <w:rPr>
          <w:rStyle w:val="Eop"/>
          <w:color w:val="212121"/>
        </w:rPr>
        <w:t xml:space="preserve"> </w:t>
      </w:r>
      <w:r>
        <w:rPr>
          <w:rStyle w:val="Normaltextrun"/>
          <w:color w:val="212121"/>
          <w:shd w:fill="FFFFFF" w:val="clear"/>
        </w:rPr>
        <w:t xml:space="preserve">em sua opinião, qual seria a melhor forma de seleção na </w:t>
      </w:r>
      <w:r>
        <w:rPr>
          <w:rStyle w:val="Normaltextrun"/>
          <w:b/>
          <w:color w:val="212121"/>
          <w:shd w:fill="FFFFFF" w:val="clear"/>
        </w:rPr>
        <w:t>hora de agendar os laboratórios?</w:t>
      </w:r>
      <w:r>
        <w:rPr>
          <w:rStyle w:val="Eop"/>
          <w:b/>
          <w:color w:val="212121"/>
        </w:rPr>
        <w:t> </w:t>
      </w:r>
    </w:p>
    <w:p>
      <w:pPr>
        <w:pStyle w:val="ListParagraph"/>
        <w:rPr>
          <w:rStyle w:val="Normaltextrun"/>
          <w:color w:val="212121"/>
          <w:szCs w:val="24"/>
          <w:shd w:fill="FFFFFF" w:val="clear"/>
        </w:rPr>
      </w:pPr>
      <w:r>
        <w:rPr>
          <w:b/>
        </w:rPr>
        <w:t>Resultado:</w:t>
      </w:r>
      <w:r>
        <w:rPr/>
        <w:t xml:space="preserve"> </w:t>
      </w:r>
      <w:r>
        <w:rPr>
          <w:rStyle w:val="Normaltextrun"/>
          <w:color w:val="212121"/>
          <w:szCs w:val="24"/>
          <w:shd w:fill="FFFFFF" w:val="clear"/>
        </w:rPr>
        <w:t>ter a opção de selecionar o laboratório e escolher o horário em que ele está disponível ou selecionar o horário desejado e ver os laboratórios disponíveis.</w:t>
      </w:r>
    </w:p>
    <w:p>
      <w:pPr>
        <w:pStyle w:val="ListParagraph"/>
        <w:rPr>
          <w:rStyle w:val="Eop"/>
          <w:b/>
          <w:b/>
          <w:color w:val="212121"/>
          <w:szCs w:val="24"/>
        </w:rPr>
      </w:pPr>
      <w:r>
        <w:rPr>
          <w:rStyle w:val="Normaltextrun"/>
          <w:b/>
          <w:color w:val="212121"/>
          <w:szCs w:val="24"/>
          <w:shd w:fill="FFFFFF" w:val="clear"/>
        </w:rPr>
        <w:t>Sétima pergunta:</w:t>
      </w:r>
      <w:r>
        <w:rPr>
          <w:rStyle w:val="Normaltextrun"/>
          <w:color w:val="212121"/>
          <w:szCs w:val="24"/>
          <w:shd w:fill="FFFFFF" w:val="clear"/>
        </w:rPr>
        <w:t xml:space="preserve"> </w:t>
      </w:r>
      <w:r>
        <w:rPr>
          <w:rStyle w:val="Normaltextrun"/>
          <w:color w:val="212121"/>
          <w:szCs w:val="24"/>
        </w:rPr>
        <w:t>em sua opinião, a navegabilidade do sistema atual é boa? 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rStyle w:val="Eop"/>
          <w:b/>
          <w:color w:val="212121"/>
          <w:szCs w:val="24"/>
        </w:rPr>
        <w:t>Resultado:</w:t>
      </w:r>
      <w:r>
        <w:rPr>
          <w:rStyle w:val="Eop"/>
          <w:color w:val="212121"/>
          <w:szCs w:val="24"/>
        </w:rPr>
        <w:t xml:space="preserve"> sim. 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rStyle w:val="Eop"/>
          <w:b/>
          <w:color w:val="212121"/>
          <w:szCs w:val="24"/>
        </w:rPr>
        <w:t>Oitava pergunta:</w:t>
      </w:r>
      <w:r>
        <w:rPr>
          <w:rStyle w:val="Eop"/>
          <w:color w:val="212121"/>
          <w:szCs w:val="24"/>
        </w:rPr>
        <w:t xml:space="preserve"> </w:t>
      </w:r>
      <w:r>
        <w:rPr>
          <w:rStyle w:val="Normaltextrun"/>
          <w:color w:val="212121"/>
          <w:szCs w:val="24"/>
          <w:shd w:fill="FFFFFF" w:val="clear"/>
        </w:rPr>
        <w:t>dentro do site, tem mais alguma coisa que te incomoda? Se sim, comente sobre.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>
          <w:rStyle w:val="Eop"/>
          <w:b/>
          <w:b/>
          <w:color w:val="212121"/>
          <w:szCs w:val="24"/>
        </w:rPr>
      </w:pPr>
      <w:r>
        <w:rPr>
          <w:rStyle w:val="Eop"/>
          <w:b/>
          <w:color w:val="212121"/>
          <w:szCs w:val="24"/>
        </w:rPr>
        <w:t xml:space="preserve">Respostas notáveis: 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color w:val="212121"/>
          <w:szCs w:val="24"/>
        </w:rPr>
      </w:r>
    </w:p>
    <w:p>
      <w:pPr>
        <w:pStyle w:val="ListParagraph"/>
        <w:rPr/>
      </w:pPr>
      <w:r>
        <w:rPr>
          <w:rStyle w:val="Normaltextrun"/>
          <w:color w:val="212121"/>
          <w:szCs w:val="24"/>
        </w:rPr>
        <w:t>- Dificuldade no uso em dispositivos móveis.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/>
      </w:pPr>
      <w:r>
        <w:rPr>
          <w:rStyle w:val="Normaltextrun"/>
          <w:color w:val="212121"/>
          <w:shd w:fill="FFFFFF" w:val="clear"/>
        </w:rPr>
        <w:t xml:space="preserve">- </w:t>
      </w:r>
      <w:r>
        <w:rPr>
          <w:rStyle w:val="Normaltextrun"/>
          <w:color w:val="212121"/>
        </w:rPr>
        <w:t>O fato de depois de registrar um horário, não conseguir voltar para a página de agendamentos.</w:t>
      </w:r>
      <w:r>
        <w:rPr>
          <w:rStyle w:val="Eop"/>
          <w:color w:val="212121"/>
        </w:rPr>
        <w:t> </w:t>
      </w:r>
    </w:p>
    <w:p>
      <w:pPr>
        <w:pStyle w:val="ListParagraph"/>
        <w:rPr/>
      </w:pPr>
      <w:r>
        <w:rPr>
          <w:rStyle w:val="Normaltextrun"/>
          <w:color w:val="212121"/>
          <w:szCs w:val="24"/>
        </w:rPr>
        <w:t>- Deveria abrir uma página mais rápida e clara.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/>
      </w:pPr>
      <w:r>
        <w:rPr>
          <w:rStyle w:val="Normaltextrun"/>
          <w:color w:val="212121"/>
        </w:rPr>
        <w:t>- Sempre quando agendamos uma data e queremos voltar para agendar outros dias, dá erro e temos que ficar voltando a página várias vezes para chegar na página inicial.</w:t>
      </w:r>
      <w:r>
        <w:rPr>
          <w:rStyle w:val="Eop"/>
          <w:color w:val="212121"/>
        </w:rPr>
        <w:t> </w:t>
      </w:r>
    </w:p>
    <w:p>
      <w:pPr>
        <w:pStyle w:val="ListParagraph"/>
        <w:rPr>
          <w:rStyle w:val="Normaltextrun"/>
          <w:b/>
          <w:b/>
        </w:rPr>
      </w:pPr>
      <w:r>
        <w:rPr>
          <w:rStyle w:val="Normaltextrun"/>
          <w:color w:val="212121"/>
          <w:shd w:fill="FFFFFF" w:val="clear"/>
        </w:rPr>
        <w:t xml:space="preserve">- </w:t>
      </w:r>
      <w:r>
        <w:rPr>
          <w:rStyle w:val="Normaltextrun"/>
          <w:color w:val="212121"/>
        </w:rPr>
        <w:t>O fato de não ter um APP instalável. Poderia facilitar bastante se tivesse.</w:t>
      </w:r>
      <w:r>
        <w:rPr>
          <w:rStyle w:val="Eop"/>
          <w:b/>
          <w:color w:val="212121"/>
        </w:rPr>
        <w:t> 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rStyle w:val="Normaltextrun"/>
          <w:b/>
          <w:color w:val="212121"/>
          <w:szCs w:val="24"/>
          <w:shd w:fill="FFFFFF" w:val="clear"/>
        </w:rPr>
        <w:t>Nona pergunta:</w:t>
      </w:r>
      <w:r>
        <w:rPr>
          <w:rStyle w:val="Normaltextrun"/>
          <w:color w:val="212121"/>
          <w:szCs w:val="24"/>
          <w:shd w:fill="FFFFFF" w:val="clear"/>
        </w:rPr>
        <w:t xml:space="preserve"> </w:t>
      </w:r>
      <w:r>
        <w:rPr>
          <w:rStyle w:val="Normaltextrun"/>
          <w:color w:val="212121"/>
          <w:szCs w:val="24"/>
        </w:rPr>
        <w:t>você tem alguma sugestão para que o site se torne mais eficiente? (Por favor, seja sucinto). 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>
          <w:rStyle w:val="Eop"/>
          <w:b/>
          <w:b/>
          <w:color w:val="212121"/>
          <w:szCs w:val="24"/>
        </w:rPr>
      </w:pPr>
      <w:r>
        <w:rPr>
          <w:rStyle w:val="Eop"/>
          <w:b/>
          <w:color w:val="212121"/>
          <w:szCs w:val="24"/>
        </w:rPr>
        <w:t xml:space="preserve">Respostas notáveis: </w:t>
      </w:r>
    </w:p>
    <w:p>
      <w:pPr>
        <w:pStyle w:val="ListParagraph"/>
        <w:rPr/>
      </w:pPr>
      <w:r>
        <w:rPr>
          <w:rStyle w:val="Normaltextrun"/>
          <w:color w:val="212121"/>
        </w:rPr>
        <w:t>- O fato de não ter um APP instalável. Poderia facilitar bastante se tivesse.</w:t>
      </w:r>
      <w:r>
        <w:rPr>
          <w:rStyle w:val="Eop"/>
          <w:color w:val="212121"/>
        </w:rPr>
        <w:t> </w:t>
      </w:r>
    </w:p>
    <w:p>
      <w:pPr>
        <w:pStyle w:val="ListParagraph"/>
        <w:rPr/>
      </w:pPr>
      <w:r>
        <w:rPr>
          <w:rStyle w:val="Normaltextrun"/>
          <w:color w:val="212121"/>
          <w:szCs w:val="24"/>
        </w:rPr>
        <w:t>- Melhorar a usabilidade.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/>
      </w:pPr>
      <w:r>
        <w:rPr>
          <w:rStyle w:val="Normaltextrun"/>
          <w:color w:val="212121"/>
        </w:rPr>
        <w:t>- Resolver a situação anterior, e ter opção de o coordenador de curso fixar horários.</w:t>
      </w:r>
      <w:r>
        <w:rPr>
          <w:rStyle w:val="Eop"/>
          <w:color w:val="212121"/>
        </w:rPr>
        <w:t> </w:t>
      </w:r>
    </w:p>
    <w:p>
      <w:pPr>
        <w:pStyle w:val="ListParagraph"/>
        <w:rPr/>
      </w:pPr>
      <w:r>
        <w:rPr>
          <w:rStyle w:val="Normaltextrun"/>
          <w:color w:val="212121"/>
          <w:szCs w:val="24"/>
        </w:rPr>
        <w:t>- Melhorar a forma de agendar.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/>
      </w:pPr>
      <w:r>
        <w:rPr>
          <w:rStyle w:val="Normaltextrun"/>
          <w:color w:val="212121"/>
          <w:szCs w:val="24"/>
        </w:rPr>
        <w:t>- Que a página inicial tenha acesso mais rápido e fácil. 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>
          <w:rStyle w:val="Eop"/>
          <w:color w:val="212121"/>
          <w:szCs w:val="24"/>
        </w:rPr>
      </w:pPr>
      <w:r>
        <w:rPr>
          <w:rStyle w:val="Normaltextrun"/>
          <w:color w:val="212121"/>
          <w:szCs w:val="24"/>
        </w:rPr>
        <w:t>- Inserir um novo requisito funcional: Alterar Senha de Acesso. </w:t>
      </w:r>
      <w:r>
        <w:rPr>
          <w:rStyle w:val="Eop"/>
          <w:color w:val="212121"/>
          <w:szCs w:val="24"/>
        </w:rPr>
        <w:t> </w:t>
      </w:r>
    </w:p>
    <w:p>
      <w:pPr>
        <w:pStyle w:val="ListParagraph"/>
        <w:rPr>
          <w:b/>
          <w:b/>
          <w:szCs w:val="24"/>
        </w:rPr>
      </w:pPr>
      <w:r>
        <w:rPr/>
        <w:t xml:space="preserve">A partir dos métodos mencionados, elaboramos o projeto do site e do aplicativo. </w:t>
      </w:r>
      <w:r>
        <w:rPr>
          <w:b/>
          <w:szCs w:val="24"/>
        </w:rPr>
        <w:tab/>
      </w:r>
    </w:p>
    <w:p>
      <w:pPr>
        <w:pStyle w:val="Normal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Ttulo1"/>
        <w:numPr>
          <w:ilvl w:val="0"/>
          <w:numId w:val="1"/>
        </w:numPr>
        <w:rPr/>
      </w:pPr>
      <w:bookmarkStart w:id="3" w:name="_Toc150190646"/>
      <w:r>
        <w:rPr/>
        <w:t>LEVANTAMENTO DE REQUISITOS FUNCIONAIS E NÃO FUNCIONAIS</w:t>
      </w:r>
      <w:bookmarkEnd w:id="3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FUNCIONAIS: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  <w:b/>
          <w:bCs/>
        </w:rPr>
        <w:t xml:space="preserve">- </w:t>
      </w:r>
      <w:r>
        <w:rPr>
          <w:rStyle w:val="Normaltextrun"/>
        </w:rPr>
        <w:t>Registro do professor dentro do banco de dados do sistema da ETEC a partir do e-mail institucional e senha.</w:t>
      </w:r>
      <w:r>
        <w:rPr>
          <w:rStyle w:val="Eop"/>
        </w:rPr>
        <w:t>  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</w:rPr>
        <w:t xml:space="preserve">- O sistema deverá possuir login e senha individuais para cada usuário, de modo a restringir o acesso ao site. </w:t>
      </w:r>
      <w:r>
        <w:rPr>
          <w:rStyle w:val="Eop"/>
        </w:rPr>
        <w:t>  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  <w:b/>
          <w:bCs/>
        </w:rPr>
        <w:t xml:space="preserve">- </w:t>
      </w:r>
      <w:r>
        <w:rPr>
          <w:rStyle w:val="Normaltextrun"/>
        </w:rPr>
        <w:t>Para acessar a área de agendamento do site da ETEC, o professor deverá informar seu e-mail institucional e senha previamente já registrados no banco de dados do sistema por questões de segurança.</w:t>
      </w:r>
      <w:r>
        <w:rPr>
          <w:rStyle w:val="Eop"/>
        </w:rPr>
        <w:t> </w:t>
      </w: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  <w:b/>
          <w:bCs/>
        </w:rPr>
        <w:t xml:space="preserve">- </w:t>
      </w:r>
      <w:r>
        <w:rPr>
          <w:rStyle w:val="Normaltextrun"/>
        </w:rPr>
        <w:t>Deve existir a possibilidade de o professor modificar sua senha no caso de esquecimento.</w:t>
      </w:r>
      <w:r>
        <w:rPr>
          <w:rStyle w:val="Eop"/>
        </w:rPr>
        <w:t>  </w:t>
      </w:r>
    </w:p>
    <w:p>
      <w:pPr>
        <w:pStyle w:val="ListParagraph"/>
        <w:rPr>
          <w:rStyle w:val="Eop"/>
        </w:rPr>
      </w:pPr>
      <w:r>
        <w:rPr>
          <w:rStyle w:val="Normaltextrun"/>
        </w:rPr>
        <w:t>- Geolocalização: O site deve armazenar dados de login (identificação de equipamentos eletrônicos, a data, à hora e a localização em que o login foi efetuado). Isso servirá para o caso de alguém mal-intencionado roubar as informações de um usuário. Assim, será possível identificar.</w:t>
      </w:r>
      <w:r>
        <w:rPr>
          <w:rStyle w:val="Eop"/>
        </w:rPr>
        <w:t> 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</w:rPr>
        <w:t xml:space="preserve">- Registro dos laboratórios e equipamentos dentro do banco de dados do sistema da ETEC 050 para que possam ser agendados. 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  <w:shd w:fill="FFFFFF" w:val="clear"/>
        </w:rPr>
        <w:t>- Opção de voltar para a primeira tela de agendamento (a que contém o calendário) antes de finalizá-lo, de modo que não seja necessário excluir o agendamento para realizar alterações. Resumindo, ter a opção de editar o agendamento antes de finalizar o mesmo.</w:t>
      </w:r>
      <w:r>
        <w:rPr>
          <w:rStyle w:val="Eop"/>
        </w:rPr>
        <w:t> 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</w:rPr>
        <w:t>- Apresentar os equipamentos disponíveis em determinado horário e período, este que seria escolhido pelo professor.</w:t>
      </w:r>
      <w:r>
        <w:rPr>
          <w:rStyle w:val="Eop"/>
        </w:rPr>
        <w:t>  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</w:rPr>
        <w:t>- Permitir apenas um agendamento de laboratório ou equipamento por horário.</w:t>
      </w:r>
      <w:r>
        <w:rPr>
          <w:rStyle w:val="Eop"/>
        </w:rPr>
        <w:t> 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</w:rPr>
        <w:t>- Mostrar os dias liberados para o agendamento.</w:t>
      </w:r>
      <w:r>
        <w:rPr>
          <w:rStyle w:val="Eop"/>
        </w:rPr>
        <w:t> </w:t>
      </w:r>
    </w:p>
    <w:p>
      <w:pPr>
        <w:pStyle w:val="ListParagraph"/>
        <w:rPr>
          <w:rStyle w:val="Eop"/>
        </w:rPr>
      </w:pPr>
      <w:r>
        <w:rPr>
          <w:rStyle w:val="Normaltextrun"/>
        </w:rPr>
        <w:t>-O professor deve ser capaz de visualizar seus próprios dados de agendamento.</w:t>
      </w:r>
      <w:r>
        <w:rPr>
          <w:rStyle w:val="Eop"/>
        </w:rPr>
        <w:t> </w:t>
      </w:r>
    </w:p>
    <w:p>
      <w:pPr>
        <w:pStyle w:val="ListParagraph"/>
        <w:rPr>
          <w:rStyle w:val="Eop"/>
        </w:rPr>
      </w:pPr>
      <w:r>
        <w:rPr>
          <w:rStyle w:val="Eop"/>
        </w:rPr>
        <w:t xml:space="preserve">- Os sistemas devem ser preparados para receber um número considerável de acessos sem parar de funcionar. </w:t>
      </w:r>
    </w:p>
    <w:p>
      <w:pPr>
        <w:pStyle w:val="ListParagraph"/>
        <w:rPr>
          <w:rStyle w:val="Eop"/>
        </w:rPr>
      </w:pPr>
      <w:r>
        <w:rPr>
          <w:rStyle w:val="Eop"/>
        </w:rPr>
        <w:t xml:space="preserve">- Tanto site quanto aplicativo devem estar preparados para receber um número alto de acessos simultâneos. </w:t>
      </w:r>
    </w:p>
    <w:p>
      <w:pPr>
        <w:pStyle w:val="ListParagraph"/>
        <w:rPr>
          <w:rStyle w:val="Eop"/>
          <w:b/>
          <w:b/>
        </w:rPr>
      </w:pPr>
      <w:r>
        <w:rPr>
          <w:rStyle w:val="Eop"/>
          <w:b/>
        </w:rPr>
        <w:t>NÃO FUNCIONAIS: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  <w:b/>
          <w:bCs/>
        </w:rPr>
        <w:t>-</w:t>
      </w:r>
      <w:r>
        <w:rPr>
          <w:rStyle w:val="Normaltextrun"/>
          <w:shd w:fill="FFFFFF" w:val="clear"/>
        </w:rPr>
        <w:t xml:space="preserve">  Ao entrar no aplicativo, apareceria um formulário para ser preenchido, este que exigiria o e-mail institucional e a senha. Também seria nessa tela que apareceria a opção de alterar a senha. </w:t>
      </w:r>
      <w:r>
        <w:rPr>
          <w:rStyle w:val="Eop"/>
        </w:rPr>
        <w:t> </w:t>
      </w:r>
    </w:p>
    <w:p>
      <w:pPr>
        <w:pStyle w:val="ListParagraph"/>
        <w:rPr>
          <w:rStyle w:val="Normaltextrun"/>
        </w:rPr>
      </w:pPr>
      <w:r>
        <w:rPr>
          <w:rStyle w:val="Normaltextrun"/>
        </w:rPr>
        <w:t>- Botão “esqueceu a senha?” abaixo das caixas de texto de e-mail e senha, mas acima do botão de “confirmar”.</w:t>
      </w:r>
    </w:p>
    <w:p>
      <w:pPr>
        <w:pStyle w:val="ListParagraph"/>
        <w:rPr>
          <w:rStyle w:val="Normaltextrun"/>
          <w:shd w:fill="FFFFFF" w:val="clear"/>
        </w:rPr>
      </w:pPr>
      <w:r>
        <w:rPr>
          <w:rStyle w:val="Normaltextrun"/>
          <w:shd w:fill="FFFFFF" w:val="clear"/>
        </w:rPr>
        <w:t xml:space="preserve">- Ao verificar seus dados, apareceriam todos os horários dos períodos mesmo que nestes não haja nenhum agendamento. 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  <w:shd w:fill="FFFFFF" w:val="clear"/>
        </w:rPr>
        <w:t>-</w:t>
      </w:r>
      <w:r>
        <w:rPr>
          <w:rStyle w:val="Normaltextrun"/>
        </w:rPr>
        <w:t xml:space="preserve"> Ser liberado apenas um espaço de uma semana para o agendamento, bloqueando os dias depois desse período e os dias anteriores do atual. </w:t>
      </w:r>
      <w:r>
        <w:rPr>
          <w:rStyle w:val="Eop"/>
        </w:rPr>
        <w:t>  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</w:rPr>
        <w:t>- Ter opção de realizar agendamento para o mesmo dia.</w:t>
      </w:r>
      <w:r>
        <w:rPr>
          <w:rStyle w:val="Eop"/>
        </w:rPr>
        <w:t> </w:t>
      </w:r>
      <w:r>
        <w:rPr>
          <w:rStyle w:val="Eop"/>
          <w:sz w:val="18"/>
          <w:szCs w:val="18"/>
        </w:rPr>
        <w:t> </w:t>
      </w:r>
    </w:p>
    <w:p>
      <w:pPr>
        <w:pStyle w:val="ListParagraph"/>
        <w:rPr>
          <w:rStyle w:val="Normaltextrun"/>
        </w:rPr>
      </w:pPr>
      <w:r>
        <w:rPr>
          <w:rStyle w:val="Normaltextrun"/>
        </w:rPr>
        <w:t>- Datas em que não há a possibilidade de ocorrer algum agendamento não devem ser selecionáveis (sábado, domingo e feriados).</w:t>
      </w:r>
    </w:p>
    <w:p>
      <w:pPr>
        <w:pStyle w:val="ListParagraph"/>
        <w:rPr>
          <w:rStyle w:val="Normaltextrun"/>
        </w:rPr>
      </w:pPr>
      <w:r>
        <w:rPr>
          <w:rStyle w:val="Normaltextrun"/>
          <w:sz w:val="22"/>
        </w:rPr>
        <w:t xml:space="preserve">- </w:t>
      </w:r>
      <w:r>
        <w:rPr>
          <w:rStyle w:val="Normaltextrun"/>
        </w:rPr>
        <w:t xml:space="preserve">O usuário deve ser capaz de filtrar a visualização de seus dados de agendamento. </w:t>
      </w:r>
    </w:p>
    <w:p>
      <w:pPr>
        <w:pStyle w:val="ListParagraph"/>
        <w:rPr>
          <w:rStyle w:val="Normaltextrun"/>
          <w:shd w:fill="FFFFFF" w:val="clear"/>
        </w:rPr>
      </w:pPr>
      <w:r>
        <w:rPr>
          <w:rStyle w:val="Normaltextrun"/>
          <w:shd w:fill="FFFFFF" w:val="clear"/>
        </w:rPr>
        <w:t xml:space="preserve">- Ao acessar seus dados de agendamento, o usuário deverá ser capaz de filtrar as informações. </w:t>
      </w:r>
    </w:p>
    <w:p>
      <w:pPr>
        <w:pStyle w:val="ListParagraph"/>
        <w:rPr>
          <w:b/>
          <w:b/>
          <w:bCs/>
          <w:sz w:val="18"/>
          <w:szCs w:val="18"/>
        </w:rPr>
      </w:pPr>
      <w:r>
        <w:rPr>
          <w:rStyle w:val="Normaltextrun"/>
          <w:shd w:fill="FFFFFF" w:val="clear"/>
        </w:rPr>
        <w:t>- O agendamento seria liberado para ser feito a partir das seis da manhã e não da meia-noite.</w:t>
      </w:r>
    </w:p>
    <w:p>
      <w:pPr>
        <w:pStyle w:val="ListParagraph"/>
        <w:rPr>
          <w:rStyle w:val="Eop"/>
        </w:rPr>
      </w:pPr>
      <w:r>
        <w:rPr>
          <w:rStyle w:val="Eop"/>
        </w:rPr>
        <w:t>- Quando o professor é registrado como profissional da ETEC, deve ser especificado qual seria sua área para que, no momento de aparecer os equipamentos para agendamento, apareçam aqueles que condizem com a área daquele profissional em específico.</w:t>
      </w:r>
    </w:p>
    <w:p>
      <w:pPr>
        <w:pStyle w:val="ListParagraph"/>
        <w:rPr>
          <w:rStyle w:val="Eop"/>
        </w:rPr>
      </w:pPr>
      <w:r>
        <w:rPr/>
      </w:r>
    </w:p>
    <w:p>
      <w:pPr>
        <w:pStyle w:val="Ttulo1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bookmarkStart w:id="4" w:name="_Toc150190647"/>
      <w:r>
        <w:rPr/>
        <w:t>RESULTADOS</w:t>
      </w:r>
      <w:bookmarkEnd w:id="4"/>
    </w:p>
    <w:p>
      <w:pPr>
        <w:pStyle w:val="ListParagraph"/>
        <w:rPr/>
      </w:pPr>
      <w:r>
        <w:rPr/>
        <w:tab/>
        <w:t>Após diversas reuniões em que a Equipe priorizou o funcionamento prático e rápido tanto do site quanto do aplicativo, segue as informações de funcionamento de ambos junto à base do design elaborada.</w:t>
      </w:r>
    </w:p>
    <w:p>
      <w:pPr>
        <w:pStyle w:val="ListParagraph"/>
        <w:rPr>
          <w:b/>
          <w:b/>
        </w:rPr>
      </w:pPr>
      <w:r>
        <w:rPr>
          <w:b/>
        </w:rPr>
        <w:t xml:space="preserve">FUNCIONAMENTO DO SITE: </w:t>
      </w:r>
    </w:p>
    <w:p>
      <w:pPr>
        <w:pStyle w:val="ListParagraph"/>
        <w:rPr>
          <w:rStyle w:val="Eop"/>
        </w:rPr>
      </w:pPr>
      <w:r>
        <w:rPr>
          <w:rStyle w:val="Eop"/>
        </w:rPr>
        <w:t xml:space="preserve">Ao acessar o site, aparecerá para o usuário um formulário centralizado na tela com os campos “e-mail / usuário” e “senha”, pedindo para inserir o e-mail institucional ou usuário e senha, ambos previamente já registrados no banco de dados do sistema. Após o usuário inserir seus dados, o sistema irá conferir se as informações inseridas estão corretas. </w:t>
      </w:r>
    </w:p>
    <w:p>
      <w:pPr>
        <w:pStyle w:val="ListParagraph"/>
        <w:rPr>
          <w:rStyle w:val="Eop"/>
        </w:rPr>
      </w:pPr>
      <w:r>
        <w:rPr>
          <w:rStyle w:val="Eop"/>
        </w:rPr>
        <w:t xml:space="preserve">No caso de não estarem devidamente escritas, o docente poderá reescrevê-las sem dificuldades; no caso de o sistema não encontrar o registro, o docente deverá ser redirecionado para realizar o login, assim como existirá a opção logo abaixo do formulário para modificar a senha. </w:t>
      </w:r>
    </w:p>
    <w:p>
      <w:pPr>
        <w:pStyle w:val="ListParagraph"/>
        <w:rPr>
          <w:rStyle w:val="Eop"/>
        </w:rPr>
      </w:pPr>
      <w:r>
        <w:rPr>
          <w:rStyle w:val="Eop"/>
        </w:rPr>
        <w:t xml:space="preserve">Caso as informações estejam corretas, o usuário será redirecionado para a página seguinte. 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Eop"/>
          <w:rFonts w:ascii="Arial" w:hAnsi="Arial" w:eastAsia="Calibri" w:cs="Arial"/>
          <w:b/>
          <w:b/>
          <w:bCs/>
          <w:caps/>
          <w:szCs w:val="28"/>
        </w:rPr>
      </w:pPr>
      <w:r>
        <w:rPr>
          <w:rStyle w:val="Eop"/>
          <w:rFonts w:eastAsia="Calibri" w:cs="Arial" w:ascii="Arial" w:hAnsi="Arial"/>
        </w:rPr>
        <w:tab/>
      </w:r>
      <w:r>
        <w:rPr>
          <w:rStyle w:val="Eop"/>
          <w:rFonts w:eastAsia="Calibri" w:cs="Arial" w:ascii="Arial" w:hAnsi="Arial"/>
          <w:b/>
        </w:rPr>
        <w:t>PASSOS PARA AGENDAMENTO</w:t>
      </w:r>
    </w:p>
    <w:p>
      <w:pPr>
        <w:pStyle w:val="Paragraph"/>
        <w:spacing w:beforeAutospacing="0" w:before="0" w:afterAutospacing="0" w:after="0"/>
        <w:jc w:val="both"/>
        <w:textAlignment w:val="baseline"/>
        <w:rPr/>
      </w:pPr>
      <w:r>
        <w:rPr/>
      </w:r>
    </w:p>
    <w:p>
      <w:pPr>
        <w:pStyle w:val="ListParagraph"/>
        <w:bidi w:val="0"/>
        <w:spacing w:lineRule="auto" w:line="360" w:beforeAutospacing="0" w:before="120" w:afterAutospacing="0" w:after="120"/>
        <w:ind w:left="0" w:right="0" w:firstLine="1134"/>
        <w:jc w:val="both"/>
        <w:rPr>
          <w:sz w:val="18"/>
          <w:szCs w:val="18"/>
        </w:rPr>
      </w:pPr>
      <w:r>
        <w:rPr>
          <w:rStyle w:val="Normaltextrun"/>
        </w:rPr>
        <w:t xml:space="preserve">Ao acessar o site, estaria apenas a figura do calendário, logo, para agendar, seria necessário que o usuário selecionasse o dia desejado. Ao fazer isso, logo abaixo do calendário, apareceriam todos os horários dos três períodos (manhã, tarde e noite) junto aos equipamentos disponíveis para agendamento em todos os horários. </w:t>
      </w:r>
    </w:p>
    <w:p>
      <w:pPr>
        <w:pStyle w:val="ListParagraph"/>
        <w:bidi w:val="0"/>
        <w:spacing w:lineRule="auto" w:line="360" w:beforeAutospacing="0" w:before="120" w:afterAutospacing="0" w:after="120"/>
        <w:ind w:left="0" w:right="0" w:firstLine="1134"/>
        <w:jc w:val="both"/>
        <w:rPr>
          <w:sz w:val="18"/>
          <w:szCs w:val="18"/>
        </w:rPr>
      </w:pPr>
      <w:r>
        <w:rPr>
          <w:rStyle w:val="Normaltextrun"/>
        </w:rPr>
        <w:t xml:space="preserve">Feito isso, o usuário teria a opção de clicar em um dos botões abaixo da área de agendamento. Caso clique em “limpar”, as seleções feitas pelo usuário seriam retiradas, entretanto, vale ressaltar que, se o docente não deseja retirar todas as seleções, ele seria capaz de desfazer quantas quisesse manualmente clicando justamente na caixa de seleção novamente, possibilitando a modificação dos dados de agendamento sem a necessidade de reiniciar a página ou sair da atual. </w:t>
      </w:r>
    </w:p>
    <w:p>
      <w:pPr>
        <w:pStyle w:val="ListParagraph"/>
        <w:rPr>
          <w:rStyle w:val="Normaltextrun"/>
        </w:rPr>
      </w:pPr>
      <w:r>
        <w:rPr>
          <w:rStyle w:val="Normaltextrun"/>
        </w:rPr>
        <w:t xml:space="preserve">Ao clicar em confirmar, seu agendamento seria feito. </w:t>
      </w:r>
    </w:p>
    <w:p>
      <w:pPr>
        <w:pStyle w:val="ListParagraph"/>
        <w:rPr>
          <w:rStyle w:val="Normaltextrun"/>
        </w:rPr>
      </w:pPr>
      <w:r>
        <w:rPr>
          <w:rStyle w:val="Normaltextrun"/>
        </w:rPr>
        <w:t xml:space="preserve">Caso de uso: o usuário deseja fazer um agendamento para o dia 09, sendo assim, o primeiro passo a se fazer é justamente selecionar o dia 9 na figura do calendário e, logo em seguida, os equipamentos disponíveis nos horários pré-determinados. Ao clicar em confirmar, os dados de agendamento do usuário seriam salvos. 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</w:rPr>
        <w:t xml:space="preserve">Caso de uso: se o profissional reiniciasse a página sem ter confirmado os agendamentos, as seleções seriam retiradas, entretanto, ocorreria apenas isso. 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</w:rPr>
        <w:t xml:space="preserve">Para acessar os dados de agendamento, o profissional deve clicar no botão “meus agendamentos”, sendo redirecionado para outra página em que seriam apresentadas tabelas em ordem crescente a partir do dia em que o usuário teria algum agendamento da semana, afinal, o prazo limitou-se a uma semana. </w:t>
      </w:r>
      <w:r>
        <w:rPr>
          <w:rStyle w:val="Eop"/>
        </w:rPr>
        <w:t> </w:t>
      </w:r>
    </w:p>
    <w:p>
      <w:pPr>
        <w:pStyle w:val="ListParagraph"/>
        <w:rPr>
          <w:rStyle w:val="Eop"/>
        </w:rPr>
      </w:pPr>
      <w:r>
        <w:rPr>
          <w:rStyle w:val="Eop"/>
        </w:rPr>
        <w:t xml:space="preserve">Na tela para conferir seus próprios agendamentos, deve ser ressaltada a necessidade de haver a opção para retornar a tela anterior e voltar ao início da página. </w:t>
      </w:r>
    </w:p>
    <w:p>
      <w:pPr>
        <w:pStyle w:val="ListParagraph"/>
        <w:rPr>
          <w:rStyle w:val="Eop"/>
        </w:rPr>
      </w:pPr>
      <w:r>
        <w:rPr>
          <w:rStyle w:val="Eop"/>
        </w:rPr>
        <w:t xml:space="preserve">No caso da página de meus agendamentos, no momento em que se encerrasse os dias letivos da semana, a página voltaria ao seu estado original, preparada para registrar os novos agendamentos que o usuário viria a fazer. </w:t>
      </w:r>
    </w:p>
    <w:p>
      <w:pPr>
        <w:pStyle w:val="ListParagraph"/>
        <w:rPr>
          <w:b/>
          <w:b/>
        </w:rPr>
      </w:pPr>
      <w:r>
        <w:rPr>
          <w:b/>
        </w:rPr>
        <w:t>FUNCIONAMENTO E TELAS DO APLICATIVO MOBILE.</w:t>
      </w:r>
    </w:p>
    <w:p>
      <w:pPr>
        <w:pStyle w:val="ListParagraph"/>
        <w:ind w:left="282" w:firstLine="1134"/>
        <w:rPr>
          <w:sz w:val="18"/>
          <w:szCs w:val="18"/>
        </w:rPr>
      </w:pPr>
      <w:r>
        <w:rPr>
          <w:rStyle w:val="Normaltextrun"/>
          <w:b/>
          <w:bCs/>
        </w:rPr>
        <w:t>Tela 01</w:t>
      </w:r>
      <w:r>
        <w:rPr>
          <w:rStyle w:val="Eop"/>
        </w:rPr>
        <w:t> </w:t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</w:rPr>
        <w:tab/>
        <w:t xml:space="preserve">Na primeira tela, estaria presente a logo do Centro Paula Souza e, abaixo, a logo do projeto (AGN.E; agendamento de equipamentos). </w:t>
      </w:r>
      <w:r>
        <w:rPr>
          <w:rStyle w:val="Eop"/>
        </w:rPr>
        <w:t> </w:t>
      </w:r>
    </w:p>
    <w:p>
      <w:pPr>
        <w:pStyle w:val="ListParagraph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ListParagraph"/>
        <w:rPr>
          <w:sz w:val="18"/>
          <w:szCs w:val="18"/>
        </w:rPr>
      </w:pPr>
      <w:r>
        <w:rPr/>
      </w:r>
    </w:p>
    <w:p>
      <w:pPr>
        <w:pStyle w:val="ListParagraph"/>
        <w:rPr>
          <w:sz w:val="18"/>
          <w:szCs w:val="18"/>
        </w:rPr>
      </w:pPr>
      <w:r>
        <w:rPr/>
      </w:r>
    </w:p>
    <w:p>
      <w:pPr>
        <w:pStyle w:val="ListParagraph"/>
        <w:rPr>
          <w:sz w:val="18"/>
          <w:szCs w:val="18"/>
        </w:rPr>
      </w:pPr>
      <w:r>
        <w:rPr/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  <w:b/>
          <w:bCs/>
        </w:rPr>
        <w:t>Tela 02 (Login)</w:t>
      </w:r>
      <w:r>
        <w:rPr>
          <w:rStyle w:val="Eop"/>
        </w:rPr>
        <w:t> </w:t>
      </w:r>
    </w:p>
    <w:p>
      <w:pPr>
        <w:pStyle w:val="ListParagraph"/>
        <w:rPr>
          <w:rStyle w:val="Eop"/>
        </w:rPr>
      </w:pPr>
      <w:r>
        <w:rPr>
          <w:rStyle w:val="Normaltextrun"/>
        </w:rPr>
        <w:t xml:space="preserve">A terceira tela é a que o usuário irá fazer o login no aplicativo. Esta irá contar com um campo para inserir o e-mail institucional e logo abaixo um espaço para ser inserir a senha. Para utilizar o aplicativo, o usuário deve ser previamente já cadastrado no banco de dados da ETEC como professor. 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Arial" w:hAnsi="Arial" w:eastAsia="Calibri" w:cs="Arial"/>
        </w:rPr>
      </w:pPr>
      <w:r>
        <w:rPr/>
        <w:drawing>
          <wp:inline distT="0" distB="0" distL="0" distR="0">
            <wp:extent cx="2747645" cy="3456305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ListParagraph"/>
        <w:rPr>
          <w:sz w:val="18"/>
          <w:szCs w:val="18"/>
        </w:rPr>
      </w:pPr>
      <w:r>
        <w:rPr>
          <w:rStyle w:val="Normaltextrun"/>
          <w:b/>
          <w:bCs/>
        </w:rPr>
        <w:t>Tela 03 (primeira pós-login)</w:t>
      </w:r>
      <w:r>
        <w:rPr>
          <w:rStyle w:val="Eop"/>
        </w:rPr>
        <w:t> </w:t>
      </w:r>
    </w:p>
    <w:p>
      <w:pPr>
        <w:pStyle w:val="ListParagraph"/>
        <w:rPr>
          <w:rStyle w:val="Normaltextrun"/>
        </w:rPr>
      </w:pPr>
      <w:r>
        <w:rPr>
          <w:rStyle w:val="Normaltextrun"/>
        </w:rPr>
        <w:t xml:space="preserve">Essa tela apresentaria apenas o calendário mostrando os dias disponíveis para agendamento (limitando em sete). 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Arial" w:hAnsi="Arial" w:eastAsia="Calibri" w:cs="Arial"/>
        </w:rPr>
      </w:pPr>
      <w:r>
        <w:rPr/>
        <w:drawing>
          <wp:inline distT="0" distB="0" distL="0" distR="0">
            <wp:extent cx="2550795" cy="3644265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>
          <w:rStyle w:val="Eop"/>
          <w:b/>
          <w:b/>
        </w:rPr>
      </w:pPr>
      <w:r>
        <w:rPr>
          <w:rStyle w:val="Eop"/>
          <w:b/>
        </w:rPr>
        <w:t>Tela 04</w:t>
      </w:r>
    </w:p>
    <w:p>
      <w:pPr>
        <w:pStyle w:val="ListParagraph"/>
        <w:rPr>
          <w:rStyle w:val="Eop"/>
        </w:rPr>
      </w:pPr>
      <w:r>
        <w:rPr/>
        <w:t xml:space="preserve">Ao selecionar o dia desejado, apareceriam os horários dos três períodos para seleção e, após a escolha do profissional, as opções de limpar as seleções e prosseguir com o agendamento. </w:t>
      </w:r>
      <w:r>
        <w:rPr/>
        <w:drawing>
          <wp:inline distT="0" distB="0" distL="0" distR="0">
            <wp:extent cx="4785360" cy="3521710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cs="Arial"/>
          <w:color w:val="000000"/>
          <w:sz w:val="18"/>
          <w:szCs w:val="18"/>
        </w:rPr>
      </w:pPr>
      <w:r>
        <w:rPr>
          <w:rStyle w:val="Eop"/>
          <w:rFonts w:eastAsia="Calibri" w:cs="Arial" w:ascii="Arial" w:hAnsi="Arial"/>
        </w:rPr>
        <w:t> </w:t>
      </w:r>
      <w:r>
        <w:rPr/>
        <w:drawing>
          <wp:inline distT="0" distB="0" distL="0" distR="0">
            <wp:extent cx="4890135" cy="3580765"/>
            <wp:effectExtent l="0" t="0" r="0" b="0"/>
            <wp:docPr id="6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>
          <w:rStyle w:val="Normaltextrun"/>
          <w:b/>
          <w:bCs/>
        </w:rPr>
        <w:t xml:space="preserve">Tela 05. </w:t>
      </w:r>
    </w:p>
    <w:p>
      <w:pPr>
        <w:pStyle w:val="ListParagraph"/>
        <w:rPr>
          <w:rStyle w:val="Normaltextrun"/>
          <w:bCs/>
        </w:rPr>
      </w:pPr>
      <w:r>
        <w:rPr>
          <w:rStyle w:val="Normaltextrun"/>
          <w:bCs/>
        </w:rPr>
        <w:tab/>
        <w:t xml:space="preserve">Ao clicar em confirmar, o usuário seria redirecionado a tela em que se apresentariam os horários escolhidos anteriormente e os equipamentos disponíveis para agendamento, estes que seriam passíveis de seleção. 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cs="Arial"/>
          <w:bCs/>
        </w:rPr>
      </w:pPr>
      <w:r>
        <w:rPr/>
        <w:drawing>
          <wp:inline distT="0" distB="0" distL="0" distR="0">
            <wp:extent cx="4907280" cy="3406140"/>
            <wp:effectExtent l="0" t="0" r="0" b="0"/>
            <wp:docPr id="7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Style w:val="Eop"/>
          <w:bCs/>
        </w:rPr>
      </w:pPr>
      <w:r>
        <w:rPr>
          <w:rStyle w:val="Normaltextrun"/>
          <w:b/>
          <w:bCs/>
        </w:rPr>
        <w:tab/>
      </w:r>
      <w:r>
        <w:rPr>
          <w:rStyle w:val="Normaltextrun"/>
          <w:bCs/>
        </w:rPr>
        <w:t xml:space="preserve">Ao clicar em limpar, as seleções seriam desfeitas. Ao clicar em confirmar, o agendamento seria feito e o usuário voltaria à página do calendário. </w:t>
      </w:r>
      <w:r>
        <w:rPr>
          <w:rStyle w:val="Eop"/>
        </w:rPr>
        <w:t> </w:t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/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/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/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/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/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/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/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/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/>
      </w:r>
    </w:p>
    <w:p>
      <w:pPr>
        <w:pStyle w:val="ListParagraph"/>
        <w:ind w:left="282" w:firstLine="1134"/>
        <w:rPr>
          <w:rStyle w:val="Normaltextrun"/>
          <w:b/>
          <w:b/>
          <w:bCs/>
        </w:rPr>
      </w:pPr>
      <w:r>
        <w:rPr>
          <w:rStyle w:val="Normaltextrun"/>
          <w:b/>
          <w:bCs/>
        </w:rPr>
        <w:t xml:space="preserve">Menu. </w:t>
      </w:r>
    </w:p>
    <w:p>
      <w:pPr>
        <w:pStyle w:val="ListParagraph"/>
        <w:rPr>
          <w:rStyle w:val="Normaltextrun"/>
          <w:bCs/>
        </w:rPr>
      </w:pPr>
      <w:r>
        <w:rPr>
          <w:rStyle w:val="Normaltextrun"/>
          <w:b/>
          <w:bCs/>
        </w:rPr>
        <w:tab/>
      </w:r>
      <w:r>
        <w:rPr>
          <w:rStyle w:val="Normaltextrun"/>
          <w:bCs/>
        </w:rPr>
        <w:t>Como visto, na tela inicial, há o ícone de um menu. Caso cliquem nele, aparecerão três opções: “Agendamento”, “Meus Agendamentos” e “Login”.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cs="Arial"/>
          <w:bCs/>
        </w:rPr>
      </w:pPr>
      <w:r>
        <w:rPr/>
        <w:drawing>
          <wp:inline distT="0" distB="0" distL="0" distR="0">
            <wp:extent cx="2785110" cy="3015615"/>
            <wp:effectExtent l="0" t="0" r="0" b="0"/>
            <wp:docPr id="8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rPr>
          <w:rStyle w:val="Eop"/>
        </w:rPr>
      </w:pPr>
      <w:r>
        <w:rPr>
          <w:rStyle w:val="Normaltextrun"/>
        </w:rPr>
        <w:t xml:space="preserve">Caso o usuário clicasse em “Login”, ele seria redirecionado para outra tela, esta que contaria com os seguintes elementos: foto de perfil do usuário, nome logo abaixo e a frase “Informações de contato”, esta que antecederia o e-mail institucional do sujeito e a empresa. 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Normaltextrun"/>
          <w:rFonts w:ascii="Arial" w:hAnsi="Arial" w:cs="Arial"/>
        </w:rPr>
      </w:pPr>
      <w:r>
        <w:rPr/>
        <w:drawing>
          <wp:inline distT="0" distB="0" distL="0" distR="0">
            <wp:extent cx="4653280" cy="3556635"/>
            <wp:effectExtent l="0" t="0" r="0" b="0"/>
            <wp:docPr id="9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Cs w:val="24"/>
        </w:rPr>
      </w:pPr>
      <w:r>
        <w:rPr>
          <w:rStyle w:val="Normaltextrun"/>
        </w:rPr>
        <w:t>E, caso o usuário clicasse em “Meus Agendamentos”, apareceriam tabelas sequenciais (uma abaixo da outra). Essas tabelas seriam separadas por dias, ou seja, se o usuário fez os seus agendamentos para a semana no domingo, apareceria, primeiramente, a tabela da segunda, depois da terça e assim por adiante. </w:t>
      </w:r>
      <w:r>
        <w:rPr>
          <w:rStyle w:val="Eop"/>
        </w:rPr>
        <w:t> </w:t>
      </w:r>
    </w:p>
    <w:p>
      <w:pPr>
        <w:pStyle w:val="ListParagraph"/>
        <w:spacing w:beforeAutospacing="0" w:before="0" w:afterAutospacing="0" w:after="0"/>
        <w:textAlignment w:val="baseline"/>
        <w:rPr>
          <w:rStyle w:val="Normaltextrun"/>
        </w:rPr>
      </w:pPr>
      <w:r>
        <w:rPr>
          <w:rStyle w:val="Normaltextrun"/>
        </w:rPr>
        <w:t>A estrutura dessas tabelas seguiria a mesma utilizada nas tabelas do site.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Arial" w:hAnsi="Arial" w:eastAsia="Calibri" w:cs="Arial"/>
        </w:rPr>
      </w:pPr>
      <w:r>
        <w:rPr/>
        <w:drawing>
          <wp:inline distT="0" distB="0" distL="0" distR="0">
            <wp:extent cx="5494655" cy="4115435"/>
            <wp:effectExtent l="0" t="0" r="0" b="0"/>
            <wp:docPr id="1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eastAsia="pt-BR"/>
        </w:rPr>
      </w:pPr>
      <w:r>
        <w:rPr>
          <w:sz w:val="18"/>
          <w:szCs w:val="18"/>
          <w:lang w:eastAsia="pt-BR"/>
        </w:rPr>
        <w:tab/>
      </w:r>
      <w:r>
        <w:rPr>
          <w:lang w:eastAsia="pt-BR"/>
        </w:rPr>
        <w:t xml:space="preserve">Vale ressaltar que a opção “Agendamento” no menu levaria a tela inicial, ou seja, a do calendário. </w:t>
      </w:r>
    </w:p>
    <w:p>
      <w:pPr>
        <w:pStyle w:val="ListParagraph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5" w:name="_Toc150190648"/>
      <w:r>
        <w:rPr/>
        <w:t>DIAGRAMAÇÃO.</w:t>
      </w:r>
      <w:bookmarkEnd w:id="5"/>
    </w:p>
    <w:p>
      <w:pPr>
        <w:pStyle w:val="NoSpacing"/>
        <w:spacing w:lineRule="auto" w:line="360"/>
        <w:jc w:val="both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5760085" cy="3239770"/>
            <wp:effectExtent l="0" t="0" r="0" b="0"/>
            <wp:docPr id="11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360"/>
        <w:jc w:val="both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5760085" cy="3239770"/>
            <wp:effectExtent l="0" t="0" r="0" b="0"/>
            <wp:docPr id="12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rPr/>
      </w:pPr>
      <w:bookmarkStart w:id="6" w:name="_Toc150190649"/>
      <w:r>
        <w:rPr/>
        <w:t>CONCLUSÃO</w:t>
      </w:r>
      <w:bookmarkEnd w:id="6"/>
    </w:p>
    <w:p>
      <w:pPr>
        <w:pStyle w:val="ListParagraph"/>
        <w:rPr/>
      </w:pPr>
      <w:r>
        <w:rPr/>
        <w:t xml:space="preserve">Em virtude do que fora mencionado, a Equipe afirma que realizou os projetos baseando-se nas necessidades dos docentes de possuir um site menos falho e mais prático para a realização dos seus agendamentos. </w:t>
      </w:r>
    </w:p>
    <w:p>
      <w:pPr>
        <w:pStyle w:val="ListParagraph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7" w:name="_Toc150190650"/>
      <w:r>
        <w:rPr/>
        <w:t>REFERÊNCIAS BIBLIOGRÁFICAS</w:t>
      </w:r>
      <w:bookmarkEnd w:id="7"/>
    </w:p>
    <w:p>
      <w:pPr>
        <w:pStyle w:val="ListParagraph"/>
        <w:rPr/>
      </w:pPr>
      <w:r>
        <w:rPr/>
        <w:tab/>
        <w:t>Conforme APOSTILA ABNT, capítulo 7 e 8, página 25.</w:t>
      </w:r>
    </w:p>
    <w:p>
      <w:pPr>
        <w:pStyle w:val="ListParagraph"/>
        <w:rPr/>
      </w:pPr>
      <w:r>
        <w:rPr/>
        <w:t>Site: Menthor.co</w:t>
      </w:r>
    </w:p>
    <w:p>
      <w:pPr>
        <w:pStyle w:val="ListParagraph"/>
        <w:rPr/>
      </w:pPr>
      <w:r>
        <w:rPr/>
      </w:r>
    </w:p>
    <w:p>
      <w:pPr>
        <w:pStyle w:val="NoSpacing"/>
        <w:spacing w:lineRule="auto" w:line="360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continuous"/>
          <w:pgSz w:w="11906" w:h="16838"/>
          <w:pgMar w:left="1701" w:right="1134" w:gutter="0" w:header="708" w:top="1701" w:footer="0" w:bottom="1134"/>
          <w:formProt w:val="false"/>
          <w:textDirection w:val="lrTb"/>
          <w:docGrid w:type="default" w:linePitch="360" w:charSpace="0"/>
        </w:sectPr>
      </w:pPr>
    </w:p>
    <w:p>
      <w:pPr>
        <w:pStyle w:val="NoSpacing"/>
        <w:spacing w:lineRule="auto" w:line="360"/>
        <w:jc w:val="both"/>
        <w:rPr/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1701" w:right="1134" w:gutter="0" w:header="708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normal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Cabealho"/>
            <w:widowControl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  <w:lang w:val="pt-BR" w:eastAsia="zh-CN"/>
            </w:rPr>
          </w:pPr>
          <w:r>
            <w:rPr>
              <w:kern w:val="0"/>
              <w:lang w:val="pt-BR" w:eastAsia="zh-CN"/>
            </w:rPr>
          </w:r>
        </w:p>
      </w:tc>
      <w:tc>
        <w:tcPr>
          <w:tcW w:w="3020" w:type="dxa"/>
          <w:tcBorders/>
        </w:tcPr>
        <w:p>
          <w:pPr>
            <w:pStyle w:val="Cabealho"/>
            <w:widowControl/>
            <w:suppressAutoHyphens w:val="true"/>
            <w:bidi w:val="0"/>
            <w:spacing w:before="0" w:after="0"/>
            <w:jc w:val="center"/>
            <w:rPr>
              <w:kern w:val="0"/>
              <w:lang w:val="pt-BR" w:eastAsia="zh-CN"/>
            </w:rPr>
          </w:pPr>
          <w:r>
            <w:rPr>
              <w:kern w:val="0"/>
              <w:lang w:val="pt-BR" w:eastAsia="zh-CN"/>
            </w:rPr>
          </w:r>
        </w:p>
      </w:tc>
      <w:tc>
        <w:tcPr>
          <w:tcW w:w="3020" w:type="dxa"/>
          <w:tcBorders/>
        </w:tcPr>
        <w:p>
          <w:pPr>
            <w:pStyle w:val="Cabealho"/>
            <w:widowControl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  <w:lang w:val="pt-BR" w:eastAsia="zh-CN"/>
            </w:rPr>
          </w:pPr>
          <w:r>
            <w:rPr>
              <w:kern w:val="0"/>
              <w:lang w:val="pt-BR" w:eastAsia="zh-CN"/>
            </w:rPr>
          </w:r>
        </w:p>
      </w:tc>
    </w:tr>
  </w:tbl>
  <w:p>
    <w:pPr>
      <w:pStyle w:val="Rodap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normal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Cabealho"/>
            <w:widowControl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  <w:lang w:val="pt-BR" w:eastAsia="zh-CN"/>
            </w:rPr>
          </w:pPr>
          <w:r>
            <w:rPr>
              <w:kern w:val="0"/>
              <w:lang w:val="pt-BR" w:eastAsia="zh-CN"/>
            </w:rPr>
          </w:r>
        </w:p>
      </w:tc>
      <w:tc>
        <w:tcPr>
          <w:tcW w:w="3020" w:type="dxa"/>
          <w:tcBorders/>
        </w:tcPr>
        <w:p>
          <w:pPr>
            <w:pStyle w:val="Cabealho"/>
            <w:widowControl/>
            <w:suppressAutoHyphens w:val="true"/>
            <w:bidi w:val="0"/>
            <w:spacing w:before="0" w:after="0"/>
            <w:jc w:val="center"/>
            <w:rPr>
              <w:kern w:val="0"/>
              <w:lang w:val="pt-BR" w:eastAsia="zh-CN"/>
            </w:rPr>
          </w:pPr>
          <w:r>
            <w:rPr>
              <w:kern w:val="0"/>
              <w:lang w:val="pt-BR" w:eastAsia="zh-CN"/>
            </w:rPr>
          </w:r>
        </w:p>
      </w:tc>
      <w:tc>
        <w:tcPr>
          <w:tcW w:w="3020" w:type="dxa"/>
          <w:tcBorders/>
        </w:tcPr>
        <w:p>
          <w:pPr>
            <w:pStyle w:val="Cabealho"/>
            <w:widowControl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  <w:lang w:val="pt-BR" w:eastAsia="zh-CN"/>
            </w:rPr>
          </w:pPr>
          <w:r>
            <w:rPr>
              <w:kern w:val="0"/>
              <w:lang w:val="pt-BR" w:eastAsia="zh-CN"/>
            </w:rPr>
          </w:r>
        </w:p>
      </w:tc>
    </w:tr>
  </w:tbl>
  <w:p>
    <w:pPr>
      <w:pStyle w:val="Rodap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normal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Cabealho"/>
            <w:widowControl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  <w:lang w:val="pt-BR" w:eastAsia="zh-CN"/>
            </w:rPr>
          </w:pPr>
          <w:r>
            <w:rPr>
              <w:kern w:val="0"/>
              <w:lang w:val="pt-BR" w:eastAsia="zh-CN"/>
            </w:rPr>
          </w:r>
        </w:p>
      </w:tc>
      <w:tc>
        <w:tcPr>
          <w:tcW w:w="3020" w:type="dxa"/>
          <w:tcBorders/>
        </w:tcPr>
        <w:p>
          <w:pPr>
            <w:pStyle w:val="Cabealho"/>
            <w:widowControl/>
            <w:suppressAutoHyphens w:val="true"/>
            <w:bidi w:val="0"/>
            <w:spacing w:before="0" w:after="0"/>
            <w:jc w:val="center"/>
            <w:rPr>
              <w:kern w:val="0"/>
              <w:lang w:val="pt-BR" w:eastAsia="zh-CN"/>
            </w:rPr>
          </w:pPr>
          <w:r>
            <w:rPr>
              <w:kern w:val="0"/>
              <w:lang w:val="pt-BR" w:eastAsia="zh-CN"/>
            </w:rPr>
          </w:r>
        </w:p>
      </w:tc>
      <w:tc>
        <w:tcPr>
          <w:tcW w:w="3020" w:type="dxa"/>
          <w:tcBorders/>
        </w:tcPr>
        <w:p>
          <w:pPr>
            <w:pStyle w:val="Cabealho"/>
            <w:widowControl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  <w:lang w:val="pt-BR" w:eastAsia="zh-CN"/>
            </w:rPr>
          </w:pPr>
          <w:r>
            <w:rPr>
              <w:kern w:val="0"/>
              <w:lang w:val="pt-BR" w:eastAsia="zh-CN"/>
            </w:rPr>
          </w:r>
        </w:p>
      </w:tc>
    </w:tr>
  </w:tbl>
  <w:p>
    <w:pPr>
      <w:pStyle w:val="Rodap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0" w:after="200"/>
      <w:jc w:val="center"/>
      <w:rPr/>
    </w:pPr>
    <w:r>
      <w:rPr/>
      <w:drawing>
        <wp:anchor behindDoc="1" distT="0" distB="0" distL="0" distR="0" simplePos="0" locked="0" layoutInCell="0" allowOverlap="1" relativeHeight="29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760085" cy="1172845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172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0" w:after="200"/>
      <w:jc w:val="center"/>
      <w:rPr/>
    </w:pPr>
    <w:r>
      <w:rPr/>
      <w:drawing>
        <wp:inline distT="0" distB="0" distL="0" distR="0">
          <wp:extent cx="4563745" cy="953770"/>
          <wp:effectExtent l="0" t="0" r="0" b="0"/>
          <wp:docPr id="2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5" t="-122" r="-25" b="-122"/>
                  <a:stretch>
                    <a:fillRect/>
                  </a:stretch>
                </pic:blipFill>
                <pic:spPr bwMode="auto">
                  <a:xfrm>
                    <a:off x="0" y="0"/>
                    <a:ext cx="4563745" cy="953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isplayBackgroundShape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6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2"/>
      <w:szCs w:val="22"/>
      <w:lang w:bidi="ar-SA" w:val="pt-BR" w:eastAsia="zh-CN"/>
    </w:rPr>
  </w:style>
  <w:style w:type="paragraph" w:styleId="Ttulo1" w:customStyle="1">
    <w:name w:val="Heading 1"/>
    <w:next w:val="Normal"/>
    <w:qFormat/>
    <w:rsid w:val="000b1633"/>
    <w:pPr>
      <w:keepNext w:val="true"/>
      <w:widowControl/>
      <w:numPr>
        <w:ilvl w:val="0"/>
        <w:numId w:val="1"/>
      </w:numPr>
      <w:suppressAutoHyphens w:val="true"/>
      <w:bidi w:val="0"/>
      <w:spacing w:before="120" w:after="120"/>
      <w:jc w:val="left"/>
      <w:outlineLvl w:val="0"/>
    </w:pPr>
    <w:rPr>
      <w:rFonts w:ascii="Arial" w:hAnsi="Arial" w:eastAsia="Times New Roman" w:cs="Arial"/>
      <w:b/>
      <w:bCs/>
      <w:caps/>
      <w:color w:val="000000"/>
      <w:kern w:val="2"/>
      <w:sz w:val="28"/>
      <w:szCs w:val="32"/>
      <w:lang w:bidi="ar-SA" w:val="pt-BR" w:eastAsia="zh-C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ntepargpadro1" w:customStyle="1">
    <w:name w:val="Fonte parág. padrão1"/>
    <w:qFormat/>
    <w:rsid w:val="000b1633"/>
    <w:rPr/>
  </w:style>
  <w:style w:type="character" w:styleId="CabealhoChar" w:customStyle="1">
    <w:name w:val="Cabeçalho Char"/>
    <w:qFormat/>
    <w:rsid w:val="000b1633"/>
    <w:rPr>
      <w:sz w:val="22"/>
      <w:szCs w:val="22"/>
    </w:rPr>
  </w:style>
  <w:style w:type="character" w:styleId="RodapChar" w:customStyle="1">
    <w:name w:val="Rodapé Char"/>
    <w:qFormat/>
    <w:rsid w:val="000b1633"/>
    <w:rPr>
      <w:sz w:val="22"/>
      <w:szCs w:val="22"/>
    </w:rPr>
  </w:style>
  <w:style w:type="character" w:styleId="TtuloChar" w:customStyle="1">
    <w:name w:val="Título Char"/>
    <w:qFormat/>
    <w:rsid w:val="000b1633"/>
    <w:rPr>
      <w:rFonts w:ascii="Arial" w:hAnsi="Arial" w:eastAsia="Times New Roman" w:cs="Times New Roman"/>
      <w:b/>
      <w:bCs/>
      <w:caps/>
      <w:color w:val="000000"/>
      <w:kern w:val="2"/>
      <w:sz w:val="32"/>
      <w:szCs w:val="32"/>
      <w:lang w:eastAsia="zh-CN"/>
    </w:rPr>
  </w:style>
  <w:style w:type="character" w:styleId="SubttuloChar" w:customStyle="1">
    <w:name w:val="Subtítulo Char"/>
    <w:qFormat/>
    <w:rsid w:val="000b1633"/>
    <w:rPr>
      <w:rFonts w:ascii="Arial" w:hAnsi="Arial" w:eastAsia="Times New Roman" w:cs="Times New Roman"/>
      <w:b/>
      <w:color w:val="000000"/>
      <w:sz w:val="24"/>
      <w:szCs w:val="24"/>
      <w:lang w:eastAsia="zh-CN"/>
    </w:rPr>
  </w:style>
  <w:style w:type="character" w:styleId="Ttulo1Char" w:customStyle="1">
    <w:name w:val="Título 1 Char"/>
    <w:qFormat/>
    <w:rsid w:val="000b1633"/>
    <w:rPr>
      <w:rFonts w:ascii="Arial" w:hAnsi="Arial" w:eastAsia="Times New Roman" w:cs="Times New Roman"/>
      <w:b/>
      <w:bCs/>
      <w:caps/>
      <w:color w:val="000000"/>
      <w:kern w:val="2"/>
      <w:sz w:val="28"/>
      <w:szCs w:val="32"/>
      <w:lang w:eastAsia="zh-CN"/>
    </w:rPr>
  </w:style>
  <w:style w:type="character" w:styleId="LinkdaInternet">
    <w:name w:val="Link da Internet"/>
    <w:basedOn w:val="DefaultParagraphFont"/>
    <w:uiPriority w:val="99"/>
    <w:unhideWhenUsed/>
    <w:rsid w:val="00fa540d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32679"/>
    <w:rPr>
      <w:rFonts w:ascii="Tahoma" w:hAnsi="Tahoma" w:eastAsia="Calibri" w:cs="Tahoma"/>
      <w:color w:val="000000"/>
      <w:sz w:val="16"/>
      <w:szCs w:val="16"/>
      <w:lang w:bidi="ar-SA"/>
    </w:rPr>
  </w:style>
  <w:style w:type="character" w:styleId="Normaltextrun" w:customStyle="1">
    <w:name w:val="normaltextrun"/>
    <w:basedOn w:val="DefaultParagraphFont"/>
    <w:qFormat/>
    <w:rsid w:val="00032679"/>
    <w:rPr/>
  </w:style>
  <w:style w:type="character" w:styleId="Eop" w:customStyle="1">
    <w:name w:val="eop"/>
    <w:basedOn w:val="DefaultParagraphFont"/>
    <w:qFormat/>
    <w:rsid w:val="00032679"/>
    <w:rPr/>
  </w:style>
  <w:style w:type="character" w:styleId="Wacimagecontainer" w:customStyle="1">
    <w:name w:val="wacimagecontainer"/>
    <w:basedOn w:val="DefaultParagraphFont"/>
    <w:qFormat/>
    <w:rsid w:val="003f42e5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0b1633"/>
    <w:pPr>
      <w:spacing w:lineRule="auto" w:line="276" w:before="0" w:after="140"/>
    </w:pPr>
    <w:rPr/>
  </w:style>
  <w:style w:type="paragraph" w:styleId="Lista">
    <w:name w:val="List"/>
    <w:basedOn w:val="Corpodotexto"/>
    <w:rsid w:val="000b1633"/>
    <w:pPr/>
    <w:rPr>
      <w:rFonts w:cs="Lucida Sans"/>
    </w:rPr>
  </w:style>
  <w:style w:type="paragraph" w:styleId="Legenda" w:customStyle="1">
    <w:name w:val="Caption"/>
    <w:basedOn w:val="Normal"/>
    <w:qFormat/>
    <w:rsid w:val="000b163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0b1633"/>
    <w:pPr>
      <w:suppressLineNumbers/>
    </w:pPr>
    <w:rPr>
      <w:rFonts w:cs="Lucida Sans"/>
    </w:rPr>
  </w:style>
  <w:style w:type="paragraph" w:styleId="Ttulododocumento">
    <w:name w:val="Title"/>
    <w:next w:val="Normal"/>
    <w:qFormat/>
    <w:rsid w:val="000b1633"/>
    <w:pPr>
      <w:widowControl/>
      <w:suppressAutoHyphens w:val="true"/>
      <w:bidi w:val="0"/>
      <w:spacing w:before="120" w:after="120"/>
      <w:jc w:val="left"/>
      <w:outlineLvl w:val="0"/>
    </w:pPr>
    <w:rPr>
      <w:rFonts w:ascii="Arial" w:hAnsi="Arial" w:eastAsia="Times New Roman" w:cs="Arial"/>
      <w:b/>
      <w:bCs/>
      <w:caps/>
      <w:color w:val="000000"/>
      <w:kern w:val="2"/>
      <w:sz w:val="32"/>
      <w:szCs w:val="32"/>
      <w:lang w:bidi="ar-SA" w:val="pt-BR" w:eastAsia="zh-CN"/>
    </w:rPr>
  </w:style>
  <w:style w:type="paragraph" w:styleId="Ttulo11" w:customStyle="1">
    <w:name w:val="Título1"/>
    <w:basedOn w:val="Normal"/>
    <w:next w:val="Corpodotexto"/>
    <w:qFormat/>
    <w:rsid w:val="000b1633"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NoSpacing">
    <w:name w:val="No Spacing"/>
    <w:qFormat/>
    <w:rsid w:val="000b163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bidi="ar-SA" w:val="pt-BR" w:eastAsia="zh-CN"/>
    </w:rPr>
  </w:style>
  <w:style w:type="paragraph" w:styleId="CabealhoeRodap" w:customStyle="1">
    <w:name w:val="Cabeçalho e Rodapé"/>
    <w:basedOn w:val="Normal"/>
    <w:qFormat/>
    <w:rsid w:val="000b1633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 w:customStyle="1">
    <w:name w:val="Header"/>
    <w:basedOn w:val="Normal"/>
    <w:rsid w:val="000b163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 w:customStyle="1">
    <w:name w:val="Footer"/>
    <w:basedOn w:val="Normal"/>
    <w:rsid w:val="000b163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rsid w:val="000b1633"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rsid w:val="000b1633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0b1633"/>
    <w:pPr>
      <w:spacing w:lineRule="auto" w:line="360" w:before="120" w:after="120"/>
      <w:ind w:firstLine="1134"/>
      <w:jc w:val="both"/>
    </w:pPr>
    <w:rPr>
      <w:sz w:val="24"/>
    </w:rPr>
  </w:style>
  <w:style w:type="paragraph" w:styleId="Subttulo">
    <w:name w:val="Subtitle"/>
    <w:basedOn w:val="Normal"/>
    <w:next w:val="Normal"/>
    <w:qFormat/>
    <w:rsid w:val="000b1633"/>
    <w:pPr>
      <w:spacing w:before="120" w:after="120"/>
      <w:outlineLvl w:val="1"/>
    </w:pPr>
    <w:rPr>
      <w:rFonts w:eastAsia="Times New Roman" w:cs="Times New Roman"/>
      <w:b/>
      <w:sz w:val="24"/>
      <w:szCs w:val="24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qFormat/>
    <w:rsid w:val="000b1633"/>
    <w:pPr>
      <w:keepLines/>
      <w:numPr>
        <w:ilvl w:val="0"/>
        <w:numId w:val="0"/>
      </w:numPr>
      <w:spacing w:lineRule="auto" w:line="254" w:before="240" w:after="0"/>
      <w:outlineLvl w:val="9"/>
    </w:pPr>
    <w:rPr>
      <w:rFonts w:ascii="Calibri Light" w:hAnsi="Calibri Light" w:cs="Calibri Light"/>
      <w:b w:val="false"/>
      <w:bCs w:val="false"/>
      <w:caps w:val="false"/>
      <w:smallCaps w:val="false"/>
      <w:color w:val="2F5496"/>
      <w:kern w:val="0"/>
      <w:sz w:val="32"/>
    </w:rPr>
  </w:style>
  <w:style w:type="paragraph" w:styleId="Sumrio1" w:customStyle="1">
    <w:name w:val="TOC 1"/>
    <w:basedOn w:val="Normal"/>
    <w:next w:val="Normal"/>
    <w:rsid w:val="000b1633"/>
    <w:pPr/>
    <w:rPr/>
  </w:style>
  <w:style w:type="paragraph" w:styleId="Sumrio2" w:customStyle="1">
    <w:name w:val="TOC 2"/>
    <w:basedOn w:val="Normal"/>
    <w:next w:val="Normal"/>
    <w:rsid w:val="000b1633"/>
    <w:pPr>
      <w:ind w:left="2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32679"/>
    <w:pPr/>
    <w:rPr>
      <w:rFonts w:ascii="Tahoma" w:hAnsi="Tahoma" w:cs="Tahoma"/>
      <w:sz w:val="16"/>
      <w:szCs w:val="16"/>
    </w:rPr>
  </w:style>
  <w:style w:type="paragraph" w:styleId="Paragraph" w:customStyle="1">
    <w:name w:val="paragraph"/>
    <w:basedOn w:val="Normal"/>
    <w:qFormat/>
    <w:rsid w:val="00032679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eastAsia="pt-BR"/>
    </w:rPr>
  </w:style>
  <w:style w:type="paragraph" w:styleId="Toc10">
    <w:name w:val="toc 10"/>
    <w:basedOn w:val="Normal"/>
    <w:next w:val="Normal"/>
    <w:autoRedefine/>
    <w:uiPriority w:val="39"/>
    <w:unhideWhenUsed/>
    <w:qFormat/>
    <w:rsid w:val="00fa540d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glossaryDocument" Target="glossary/document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5cf41-38bf-462f-90a4-4f38f9e58872}"/>
      </w:docPartPr>
      <w:docPartBody>
        <w:p w14:paraId="42D870F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13CF04B64FAE41BA8C8ADA5B4188AB" ma:contentTypeVersion="9" ma:contentTypeDescription="Crie um novo documento." ma:contentTypeScope="" ma:versionID="4758a262666a3e2a54d304131aef2928">
  <xsd:schema xmlns:xsd="http://www.w3.org/2001/XMLSchema" xmlns:xs="http://www.w3.org/2001/XMLSchema" xmlns:p="http://schemas.microsoft.com/office/2006/metadata/properties" xmlns:ns2="e11e125f-5577-4948-9cc9-72de3f86843e" xmlns:ns3="1a856796-8454-486e-b23a-0fec4d5b7159" targetNamespace="http://schemas.microsoft.com/office/2006/metadata/properties" ma:root="true" ma:fieldsID="3854c66ef12f4b7a46e1d0085c466af0" ns2:_="" ns3:_="">
    <xsd:import namespace="e11e125f-5577-4948-9cc9-72de3f86843e"/>
    <xsd:import namespace="1a856796-8454-486e-b23a-0fec4d5b7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e125f-5577-4948-9cc9-72de3f86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56796-8454-486e-b23a-0fec4d5b71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798a3f-28ce-4a21-b905-2fdae474125c}" ma:internalName="TaxCatchAll" ma:showField="CatchAllData" ma:web="1a856796-8454-486e-b23a-0fec4d5b7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1e125f-5577-4948-9cc9-72de3f86843e">
      <Terms xmlns="http://schemas.microsoft.com/office/infopath/2007/PartnerControls"/>
    </lcf76f155ced4ddcb4097134ff3c332f>
    <TaxCatchAll xmlns="1a856796-8454-486e-b23a-0fec4d5b7159" xsi:nil="true"/>
  </documentManagement>
</p:properties>
</file>

<file path=customXml/itemProps1.xml><?xml version="1.0" encoding="utf-8"?>
<ds:datastoreItem xmlns:ds="http://schemas.openxmlformats.org/officeDocument/2006/customXml" ds:itemID="{3BB4B10A-CC2D-43DA-85DA-44BD27B19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e125f-5577-4948-9cc9-72de3f86843e"/>
    <ds:schemaRef ds:uri="1a856796-8454-486e-b23a-0fec4d5b7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9404F1-2C75-4917-AF1D-6E52FBDDE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91C0A-65DD-48EE-974E-1E07CFD8DA19}">
  <ds:schemaRefs>
    <ds:schemaRef ds:uri="http://schemas.microsoft.com/office/2006/metadata/properties"/>
    <ds:schemaRef ds:uri="http://schemas.microsoft.com/office/infopath/2007/PartnerControls"/>
    <ds:schemaRef ds:uri="e11e125f-5577-4948-9cc9-72de3f86843e"/>
    <ds:schemaRef ds:uri="1a856796-8454-486e-b23a-0fec4d5b71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Modelo_Relatorio (1)</Template>
  <TotalTime>1</TotalTime>
  <Application>LibreOffice/7.3.7.2$Linux_X86_64 LibreOffice_project/30$Build-2</Application>
  <AppVersion>15.0000</AppVersion>
  <Pages>19</Pages>
  <Words>2041</Words>
  <Characters>10837</Characters>
  <CharactersWithSpaces>12887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2023-11-06T20:08:00Z</dcterms:created>
  <dc:creator>fabio</dc:creator>
  <dc:description/>
  <dc:language>pt-BR</dc:language>
  <cp:lastModifiedBy/>
  <dcterms:modified xsi:type="dcterms:W3CDTF">2023-12-18T15:01:08Z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0x0101005A13CF04B64FAE41BA8C8ADA5B4188AB</vt:lpwstr>
  </property>
  <property fmtid="{D5CDD505-2E9C-101B-9397-08002B2CF9AE}" pid="3" name="MediaServiceImageTags">
    <vt:lpwstr/>
  </property>
</Properties>
</file>